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908" w:rsidRDefault="007813A9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326880" cy="6867144"/>
            <wp:effectExtent l="0" t="0" r="7620" b="0"/>
            <wp:wrapNone/>
            <wp:docPr id="3" name="Picture 3" descr="Background image of a cartoon-style drawing showing happy children in a school roo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 Thank You Awa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0" cy="6867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Thank you!</w:t>
      </w:r>
    </w:p>
    <w:p w:rsidR="002B4908" w:rsidRDefault="00746510">
      <w:pPr>
        <w:pStyle w:val="Subtitle"/>
      </w:pPr>
      <w:r w:rsidRPr="00746510">
        <w:t>{{ 'Global' | Attribute:'</w:t>
      </w:r>
      <w:proofErr w:type="spellStart"/>
      <w:r w:rsidRPr="00746510">
        <w:t>OrganizationName</w:t>
      </w:r>
      <w:proofErr w:type="spellEnd"/>
      <w:r w:rsidRPr="00746510">
        <w:t>' }} Thanks</w:t>
      </w:r>
      <w:bookmarkStart w:id="0" w:name="_GoBack"/>
      <w:bookmarkEnd w:id="0"/>
    </w:p>
    <w:p w:rsidR="002B4908" w:rsidRDefault="00746510">
      <w:pPr>
        <w:pStyle w:val="Name"/>
      </w:pPr>
      <w:sdt>
        <w:sdtPr>
          <w:id w:val="-2146341004"/>
          <w:placeholder>
            <w:docPart w:val="49B656CB5A7D47CD91AFE1F0E1A03E0F"/>
          </w:placeholder>
          <w15:appearance w15:val="hidden"/>
          <w:text/>
        </w:sdtPr>
        <w:sdtEndPr/>
        <w:sdtContent>
          <w:r w:rsidR="0062268B">
            <w:t>{</w:t>
          </w:r>
          <w:proofErr w:type="gramStart"/>
          <w:r w:rsidR="009B2715">
            <w:t xml:space="preserve">{ </w:t>
          </w:r>
          <w:proofErr w:type="spellStart"/>
          <w:r w:rsidR="009B2715">
            <w:t>Row.NickName</w:t>
          </w:r>
          <w:proofErr w:type="spellEnd"/>
          <w:proofErr w:type="gramEnd"/>
          <w:r w:rsidR="009B2715">
            <w:t xml:space="preserve"> }</w:t>
          </w:r>
          <w:r w:rsidR="0062268B">
            <w:t>}</w:t>
          </w:r>
        </w:sdtContent>
      </w:sdt>
    </w:p>
    <w:p w:rsidR="002B4908" w:rsidRDefault="00967A24">
      <w:pPr>
        <w:pStyle w:val="Subtitl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9EA69" wp14:editId="7AE293EF">
                <wp:simplePos x="0" y="0"/>
                <wp:positionH relativeFrom="column">
                  <wp:posOffset>1195148</wp:posOffset>
                </wp:positionH>
                <wp:positionV relativeFrom="paragraph">
                  <wp:posOffset>1333942</wp:posOffset>
                </wp:positionV>
                <wp:extent cx="1855470" cy="1013623"/>
                <wp:effectExtent l="19050" t="19050" r="11430" b="110490"/>
                <wp:wrapNone/>
                <wp:docPr id="1" name="Oval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548">
                          <a:off x="0" y="0"/>
                          <a:ext cx="1855470" cy="1013623"/>
                        </a:xfrm>
                        <a:prstGeom prst="wedgeEllipseCallou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A24" w:rsidRDefault="00967A24" w:rsidP="00967A24">
                            <w:r>
                              <w:t xml:space="preserve">I think that {{ </w:t>
                            </w:r>
                            <w:proofErr w:type="spellStart"/>
                            <w:r>
                              <w:t>Row.NickName</w:t>
                            </w:r>
                            <w:proofErr w:type="spellEnd"/>
                            <w:r>
                              <w:t xml:space="preserve"> }} is AWESOME!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9EA6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" o:spid="_x0000_s1026" type="#_x0000_t63" style="position:absolute;left:0;text-align:left;margin-left:94.1pt;margin-top:105.05pt;width:146.1pt;height:79.8pt;rotation:34357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" adj="6300,24300" fillcolor="#def5ee [663]" strokecolor="#558c11 [1606]" strokeweight="1pt">
                <v:textbox>
                  <w:txbxContent>
                    <w:p w:rsidR="00967A24" w:rsidRDefault="00967A24" w:rsidP="00967A24">
                      <w:r>
                        <w:t xml:space="preserve">I think that {{ </w:t>
                      </w:r>
                      <w:proofErr w:type="spellStart"/>
                      <w:r>
                        <w:t>Row.NickName</w:t>
                      </w:r>
                      <w:proofErr w:type="spellEnd"/>
                      <w:r>
                        <w:t xml:space="preserve"> }} is AWESOME!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457410200"/>
          <w:placeholder>
            <w:docPart w:val="07A3A3934E6140C7858D952738F6F8B9"/>
          </w:placeholder>
          <w15:appearance w15:val="hidden"/>
          <w:text/>
        </w:sdtPr>
        <w:sdtEndPr/>
        <w:sdtContent>
          <w:proofErr w:type="gramStart"/>
          <w:r w:rsidR="00746510">
            <w:t>for</w:t>
          </w:r>
          <w:proofErr w:type="gramEnd"/>
          <w:r w:rsidR="00746510">
            <w:t xml:space="preserve"> being a great helper today</w:t>
          </w:r>
        </w:sdtContent>
      </w:sdt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4551"/>
        <w:gridCol w:w="995"/>
        <w:gridCol w:w="2987"/>
      </w:tblGrid>
      <w:tr w:rsidR="002B4908" w:rsidTr="0062268B">
        <w:trPr>
          <w:trHeight w:hRule="exact" w:val="991"/>
          <w:jc w:val="center"/>
        </w:trPr>
        <w:tc>
          <w:tcPr>
            <w:tcW w:w="4551" w:type="dxa"/>
            <w:tcBorders>
              <w:bottom w:val="single" w:sz="4" w:space="0" w:color="8C4A1E" w:themeColor="text2"/>
            </w:tcBorders>
            <w:vAlign w:val="bottom"/>
          </w:tcPr>
          <w:p w:rsidR="002B4908" w:rsidRDefault="00746510" w:rsidP="0062268B">
            <w:pPr>
              <w:pStyle w:val="Signature"/>
              <w:jc w:val="left"/>
            </w:pPr>
            <w:sdt>
              <w:sdtPr>
                <w:id w:val="-615445989"/>
                <w:placeholder>
                  <w:docPart w:val="5D6FC839997C4348AD2EC849BA9DAE5C"/>
                </w:placeholder>
                <w15:appearance w15:val="hidden"/>
                <w:text/>
              </w:sdtPr>
              <w:sdtEndPr/>
              <w:sdtContent>
                <w:r w:rsidR="0062268B">
                  <w:t xml:space="preserve">{{ </w:t>
                </w:r>
                <w:proofErr w:type="spellStart"/>
                <w:r w:rsidR="0062268B">
                  <w:t>CurrentPerson.FullName</w:t>
                </w:r>
                <w:proofErr w:type="spellEnd"/>
                <w:r w:rsidR="0062268B">
                  <w:t xml:space="preserve"> }}</w:t>
                </w:r>
              </w:sdtContent>
            </w:sdt>
          </w:p>
        </w:tc>
        <w:tc>
          <w:tcPr>
            <w:tcW w:w="995" w:type="dxa"/>
            <w:vAlign w:val="bottom"/>
          </w:tcPr>
          <w:p w:rsidR="002B4908" w:rsidRDefault="002B4908">
            <w:pPr>
              <w:jc w:val="left"/>
            </w:pPr>
          </w:p>
        </w:tc>
        <w:sdt>
          <w:sdtPr>
            <w:id w:val="155195886"/>
            <w:placeholder>
              <w:docPart w:val="851B3918229C432092C9B9200260D736"/>
            </w:placeholder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87" w:type="dxa"/>
                <w:tcBorders>
                  <w:bottom w:val="single" w:sz="4" w:space="0" w:color="8C4A1E" w:themeColor="text2"/>
                </w:tcBorders>
                <w:vAlign w:val="bottom"/>
              </w:tcPr>
              <w:p w:rsidR="002B4908" w:rsidRDefault="00A75956" w:rsidP="00BD6324">
                <w:pPr>
                  <w:pStyle w:val="Signature"/>
                  <w:jc w:val="left"/>
                </w:pPr>
                <w:r>
                  <w:t xml:space="preserve">{{ ‘Now’ | </w:t>
                </w:r>
                <w:proofErr w:type="spellStart"/>
                <w:r>
                  <w:t>Date:’M</w:t>
                </w:r>
                <w:proofErr w:type="spellEnd"/>
                <w:r>
                  <w:t>/d/</w:t>
                </w:r>
                <w:proofErr w:type="spellStart"/>
                <w:r w:rsidR="00BD6324">
                  <w:t>yyyy</w:t>
                </w:r>
                <w:proofErr w:type="spellEnd"/>
                <w:r w:rsidR="00BD6324">
                  <w:t>’</w:t>
                </w:r>
                <w:r w:rsidR="0062268B">
                  <w:t xml:space="preserve"> }}</w:t>
                </w:r>
              </w:p>
            </w:tc>
          </w:sdtContent>
        </w:sdt>
      </w:tr>
      <w:tr w:rsidR="002B4908" w:rsidTr="0062268B">
        <w:trPr>
          <w:trHeight w:val="349"/>
          <w:jc w:val="center"/>
        </w:trPr>
        <w:tc>
          <w:tcPr>
            <w:tcW w:w="4551" w:type="dxa"/>
            <w:tcBorders>
              <w:top w:val="single" w:sz="4" w:space="0" w:color="8C4A1E" w:themeColor="text2"/>
            </w:tcBorders>
          </w:tcPr>
          <w:p w:rsidR="002B4908" w:rsidRDefault="007813A9">
            <w:pPr>
              <w:pStyle w:val="SignatureLine"/>
            </w:pPr>
            <w:r>
              <w:t>Signature</w:t>
            </w:r>
          </w:p>
        </w:tc>
        <w:tc>
          <w:tcPr>
            <w:tcW w:w="995" w:type="dxa"/>
          </w:tcPr>
          <w:p w:rsidR="002B4908" w:rsidRDefault="002B4908">
            <w:pPr>
              <w:spacing w:before="100"/>
              <w:jc w:val="left"/>
            </w:pPr>
          </w:p>
        </w:tc>
        <w:tc>
          <w:tcPr>
            <w:tcW w:w="2987" w:type="dxa"/>
            <w:tcBorders>
              <w:top w:val="single" w:sz="4" w:space="0" w:color="8C4A1E" w:themeColor="text2"/>
            </w:tcBorders>
          </w:tcPr>
          <w:p w:rsidR="002B4908" w:rsidRDefault="007813A9">
            <w:pPr>
              <w:spacing w:before="100"/>
              <w:jc w:val="left"/>
            </w:pPr>
            <w:r>
              <w:t>Date</w:t>
            </w:r>
          </w:p>
        </w:tc>
      </w:tr>
    </w:tbl>
    <w:p w:rsidR="002B4908" w:rsidRDefault="002B4908"/>
    <w:sectPr w:rsidR="002B4908">
      <w:pgSz w:w="15840" w:h="12240" w:orient="landscape"/>
      <w:pgMar w:top="2232" w:right="3240" w:bottom="2880" w:left="32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8B"/>
    <w:rsid w:val="002B4908"/>
    <w:rsid w:val="0062268B"/>
    <w:rsid w:val="00746510"/>
    <w:rsid w:val="007813A9"/>
    <w:rsid w:val="00967A24"/>
    <w:rsid w:val="009B2715"/>
    <w:rsid w:val="00A75956"/>
    <w:rsid w:val="00BD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E08ED-08A7-49EA-B37C-32477265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8C4A1E" w:themeColor="text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pPr>
      <w:pBdr>
        <w:bottom w:val="single" w:sz="4" w:space="1" w:color="8C4A1E" w:themeColor="text2"/>
      </w:pBdr>
      <w:spacing w:before="380"/>
      <w:ind w:left="389" w:right="389"/>
    </w:pPr>
    <w:rPr>
      <w:rFonts w:ascii="Lucida Handwriting" w:hAnsi="Lucida Handwriting"/>
      <w:color w:val="000000" w:themeColor="text1"/>
      <w:sz w:val="72"/>
      <w:szCs w:val="72"/>
    </w:rPr>
  </w:style>
  <w:style w:type="paragraph" w:styleId="Signature">
    <w:name w:val="Signature"/>
    <w:basedOn w:val="Normal"/>
    <w:link w:val="SignatureChar"/>
    <w:uiPriority w:val="3"/>
    <w:unhideWhenUsed/>
    <w:qFormat/>
    <w:rPr>
      <w:rFonts w:ascii="Lucida Handwriting" w:hAnsi="Lucida Handwriting"/>
      <w:color w:val="000000" w:themeColor="text1"/>
      <w:sz w:val="24"/>
      <w:szCs w:val="24"/>
    </w:rPr>
  </w:style>
  <w:style w:type="character" w:customStyle="1" w:styleId="SignatureChar">
    <w:name w:val="Signature Char"/>
    <w:basedOn w:val="DefaultParagraphFont"/>
    <w:link w:val="Signature"/>
    <w:uiPriority w:val="3"/>
    <w:rPr>
      <w:rFonts w:ascii="Lucida Handwriting" w:hAnsi="Lucida Handwriting"/>
      <w:color w:val="000000" w:themeColor="text1"/>
      <w:kern w:val="2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customStyle="1" w:styleId="SignatureLine">
    <w:name w:val="Signature Line"/>
    <w:basedOn w:val="Normal"/>
    <w:uiPriority w:val="3"/>
    <w:qFormat/>
    <w:pPr>
      <w:spacing w:before="100"/>
      <w:jc w:val="left"/>
    </w:pPr>
  </w:style>
  <w:style w:type="paragraph" w:styleId="Title">
    <w:name w:val="Title"/>
    <w:basedOn w:val="Normal"/>
    <w:next w:val="Normal"/>
    <w:link w:val="TitleChar"/>
    <w:uiPriority w:val="1"/>
    <w:qFormat/>
    <w:pPr>
      <w:spacing w:after="380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44"/>
      <w:szCs w:val="14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spacing w:val="-10"/>
      <w:kern w:val="28"/>
      <w:sz w:val="144"/>
      <w:szCs w:val="1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before="240" w:after="20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2"/>
    <w:rPr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eterson\AppData\Roaming\Microsoft\Templates\Thank%20you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B656CB5A7D47CD91AFE1F0E1A03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517BC-CF0A-4977-BE4E-15A37A78F791}"/>
      </w:docPartPr>
      <w:docPartBody>
        <w:p w:rsidR="00CD094B" w:rsidRDefault="00B7276B">
          <w:pPr>
            <w:pStyle w:val="49B656CB5A7D47CD91AFE1F0E1A03E0F"/>
          </w:pPr>
          <w:r>
            <w:t>[Recipient Name]</w:t>
          </w:r>
        </w:p>
      </w:docPartBody>
    </w:docPart>
    <w:docPart>
      <w:docPartPr>
        <w:name w:val="07A3A3934E6140C7858D952738F6F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54EFA-0869-4878-B309-714A5C251E3F}"/>
      </w:docPartPr>
      <w:docPartBody>
        <w:p w:rsidR="00CD094B" w:rsidRDefault="00B7276B">
          <w:pPr>
            <w:pStyle w:val="07A3A3934E6140C7858D952738F6F8B9"/>
          </w:pPr>
          <w:r>
            <w:t>[for being kind to Kim when she hurt her knee]</w:t>
          </w:r>
        </w:p>
      </w:docPartBody>
    </w:docPart>
    <w:docPart>
      <w:docPartPr>
        <w:name w:val="5D6FC839997C4348AD2EC849BA9DA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D6C3A-0283-4F34-8821-B7CFFD1F2556}"/>
      </w:docPartPr>
      <w:docPartBody>
        <w:p w:rsidR="00CD094B" w:rsidRDefault="00B7276B">
          <w:pPr>
            <w:pStyle w:val="5D6FC839997C4348AD2EC849BA9DAE5C"/>
          </w:pPr>
          <w:r>
            <w:t>[Signature of Presenter]</w:t>
          </w:r>
        </w:p>
      </w:docPartBody>
    </w:docPart>
    <w:docPart>
      <w:docPartPr>
        <w:name w:val="851B3918229C432092C9B9200260D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DA78D-BC36-42EF-A6AC-520D5BDC57EA}"/>
      </w:docPartPr>
      <w:docPartBody>
        <w:p w:rsidR="00CD094B" w:rsidRDefault="00B7276B">
          <w:pPr>
            <w:pStyle w:val="851B3918229C432092C9B9200260D73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6B"/>
    <w:rsid w:val="00315CEF"/>
    <w:rsid w:val="00574B1A"/>
    <w:rsid w:val="00A249AD"/>
    <w:rsid w:val="00B7276B"/>
    <w:rsid w:val="00CD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84126800B94E7D9DB8B4B200A583BF">
    <w:name w:val="DA84126800B94E7D9DB8B4B200A583BF"/>
  </w:style>
  <w:style w:type="paragraph" w:customStyle="1" w:styleId="49B656CB5A7D47CD91AFE1F0E1A03E0F">
    <w:name w:val="49B656CB5A7D47CD91AFE1F0E1A03E0F"/>
  </w:style>
  <w:style w:type="paragraph" w:customStyle="1" w:styleId="07A3A3934E6140C7858D952738F6F8B9">
    <w:name w:val="07A3A3934E6140C7858D952738F6F8B9"/>
  </w:style>
  <w:style w:type="paragraph" w:customStyle="1" w:styleId="5D6FC839997C4348AD2EC849BA9DAE5C">
    <w:name w:val="5D6FC839997C4348AD2EC849BA9DAE5C"/>
  </w:style>
  <w:style w:type="paragraph" w:customStyle="1" w:styleId="851B3918229C432092C9B9200260D736">
    <w:name w:val="851B3918229C432092C9B9200260D7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lementary Thank You Certificate">
      <a:dk1>
        <a:sysClr val="windowText" lastClr="000000"/>
      </a:dk1>
      <a:lt1>
        <a:sysClr val="window" lastClr="FFFFFF"/>
      </a:lt1>
      <a:dk2>
        <a:srgbClr val="8C4A1E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Elementary Thank You Certificate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F259BA5-FDF5-4384-9E06-9170FE8337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Thank you certificate.dotx</Template>
  <TotalTime>11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cp:lastModifiedBy>Peterson, Mike</cp:lastModifiedBy>
  <cp:revision>7</cp:revision>
  <dcterms:created xsi:type="dcterms:W3CDTF">2015-04-08T20:05:00Z</dcterms:created>
  <dcterms:modified xsi:type="dcterms:W3CDTF">2015-04-08T22:35:00Z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TC034440659991</vt:lpwstr>
  </property>
</Properties>
</file>